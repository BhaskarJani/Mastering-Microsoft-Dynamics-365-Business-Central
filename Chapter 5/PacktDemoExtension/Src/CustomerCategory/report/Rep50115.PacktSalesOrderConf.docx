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Packt Sales - Order Conf./50115"/>
            <w:id w:val="-346637227"/>
            <w:placeholder>
              <w:docPart w:val="E75F7F8197954E4BB25340D33CAE312B"/>
            </w:placeholder>
            <w:dataBinding w:prefixMappings="xmlns:ns0='urn:microsoft-dynamics-nav/reports/Packt Sales - Order Conf./50115/'" w:xpath="/ns0:NavWordReportXmlPart[1]/ns0:Header[1]/ns0:CustomerAddress1[1]" w:storeItemID="{085CC7F3-AB92-4822-A75B-2B48C442431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Packt Sales - Order Conf./50115"/>
            <w:id w:val="-1171950695"/>
            <w:placeholder>
              <w:docPart w:val="4DDBEE593B9F444AAA7B4193A6631176"/>
            </w:placeholder>
            <w:dataBinding w:prefixMappings="xmlns:ns0='urn:microsoft-dynamics-nav/reports/Packt Sales - Order Conf./50115/'" w:xpath="/ns0:NavWordReportXmlPart[1]/ns0:Header[1]/ns0:CompanyAddress1[1]" w:storeItemID="{085CC7F3-AB92-4822-A75B-2B48C4424312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Packt Sales - Order Conf./50115"/>
            <w:id w:val="2121793087"/>
            <w:placeholder>
              <w:docPart w:val="E75F7F8197954E4BB25340D33CAE312B"/>
            </w:placeholder>
            <w:dataBinding w:prefixMappings="xmlns:ns0='urn:microsoft-dynamics-nav/reports/Packt Sales - Order Conf./50115/'" w:xpath="/ns0:NavWordReportXmlPart[1]/ns0:Header[1]/ns0:CustomerAddress2[1]" w:storeItemID="{085CC7F3-AB92-4822-A75B-2B48C4424312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Packt Sales - Order Conf./50115"/>
            <w:id w:val="1521665205"/>
            <w:placeholder>
              <w:docPart w:val="952A8435749047F587B8E98072B7D243"/>
            </w:placeholder>
            <w:dataBinding w:prefixMappings="xmlns:ns0='urn:microsoft-dynamics-nav/reports/Packt Sales - Order Conf./50115/'" w:xpath="/ns0:NavWordReportXmlPart[1]/ns0:Header[1]/ns0:CompanyAddress2[1]" w:storeItemID="{085CC7F3-AB92-4822-A75B-2B48C4424312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Packt Sales - Order Conf./50115"/>
            <w:id w:val="536395156"/>
            <w:placeholder>
              <w:docPart w:val="E75F7F8197954E4BB25340D33CAE312B"/>
            </w:placeholder>
            <w:dataBinding w:prefixMappings="xmlns:ns0='urn:microsoft-dynamics-nav/reports/Packt Sales - Order Conf./50115/'" w:xpath="/ns0:NavWordReportXmlPart[1]/ns0:Header[1]/ns0:CustomerAddress3[1]" w:storeItemID="{085CC7F3-AB92-4822-A75B-2B48C4424312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Packt Sales - Order Conf./50115"/>
            <w:id w:val="-1053613660"/>
            <w:placeholder>
              <w:docPart w:val="952A8435749047F587B8E98072B7D243"/>
            </w:placeholder>
            <w:dataBinding w:prefixMappings="xmlns:ns0='urn:microsoft-dynamics-nav/reports/Packt Sales - Order Conf./50115/'" w:xpath="/ns0:NavWordReportXmlPart[1]/ns0:Header[1]/ns0:CompanyAddress3[1]" w:storeItemID="{085CC7F3-AB92-4822-A75B-2B48C4424312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Packt Sales - Order Conf./50115"/>
            <w:id w:val="1229109116"/>
            <w:placeholder>
              <w:docPart w:val="E75F7F8197954E4BB25340D33CAE312B"/>
            </w:placeholder>
            <w:dataBinding w:prefixMappings="xmlns:ns0='urn:microsoft-dynamics-nav/reports/Packt Sales - Order Conf./50115/'" w:xpath="/ns0:NavWordReportXmlPart[1]/ns0:Header[1]/ns0:CustomerAddress4[1]" w:storeItemID="{085CC7F3-AB92-4822-A75B-2B48C4424312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Packt Sales - Order Conf./50115"/>
            <w:id w:val="-843252946"/>
            <w:placeholder>
              <w:docPart w:val="952A8435749047F587B8E98072B7D243"/>
            </w:placeholder>
            <w:dataBinding w:prefixMappings="xmlns:ns0='urn:microsoft-dynamics-nav/reports/Packt Sales - Order Conf./50115/'" w:xpath="/ns0:NavWordReportXmlPart[1]/ns0:Header[1]/ns0:CompanyAddress4[1]" w:storeItemID="{085CC7F3-AB92-4822-A75B-2B48C4424312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Packt Sales - Order Conf./50115"/>
            <w:id w:val="1814057176"/>
            <w:placeholder>
              <w:docPart w:val="E75F7F8197954E4BB25340D33CAE312B"/>
            </w:placeholder>
            <w:dataBinding w:prefixMappings="xmlns:ns0='urn:microsoft-dynamics-nav/reports/Packt Sales - Order Conf./50115/'" w:xpath="/ns0:NavWordReportXmlPart[1]/ns0:Header[1]/ns0:CustomerAddress5[1]" w:storeItemID="{085CC7F3-AB92-4822-A75B-2B48C4424312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Packt Sales - Order Conf./50115"/>
            <w:id w:val="-1834985711"/>
            <w:placeholder>
              <w:docPart w:val="952A8435749047F587B8E98072B7D243"/>
            </w:placeholder>
            <w:dataBinding w:prefixMappings="xmlns:ns0='urn:microsoft-dynamics-nav/reports/Packt Sales - Order Conf./50115/'" w:xpath="/ns0:NavWordReportXmlPart[1]/ns0:Header[1]/ns0:CompanyAddress5[1]" w:storeItemID="{085CC7F3-AB92-4822-A75B-2B48C4424312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Packt Sales - Order Conf./50115"/>
            <w:id w:val="-2064325541"/>
            <w:placeholder>
              <w:docPart w:val="E75F7F8197954E4BB25340D33CAE312B"/>
            </w:placeholder>
            <w:dataBinding w:prefixMappings="xmlns:ns0='urn:microsoft-dynamics-nav/reports/Packt Sales - Order Conf./50115/'" w:xpath="/ns0:NavWordReportXmlPart[1]/ns0:Header[1]/ns0:CustomerAddress6[1]" w:storeItemID="{085CC7F3-AB92-4822-A75B-2B48C4424312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Packt Sales - Order Conf./50115"/>
            <w:id w:val="-2005736487"/>
            <w:placeholder>
              <w:docPart w:val="952A8435749047F587B8E98072B7D243"/>
            </w:placeholder>
            <w:dataBinding w:prefixMappings="xmlns:ns0='urn:microsoft-dynamics-nav/reports/Packt Sales - Order Conf./50115/'" w:xpath="/ns0:NavWordReportXmlPart[1]/ns0:Header[1]/ns0:CompanyAddress6[1]" w:storeItemID="{085CC7F3-AB92-4822-A75B-2B48C4424312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Packt Sales - Order Conf./50115"/>
            <w:id w:val="-762605892"/>
            <w:placeholder>
              <w:docPart w:val="E75F7F8197954E4BB25340D33CAE312B"/>
            </w:placeholder>
            <w:dataBinding w:prefixMappings="xmlns:ns0='urn:microsoft-dynamics-nav/reports/Packt Sales - Order Conf./50115/'" w:xpath="/ns0:NavWordReportXmlPart[1]/ns0:Header[1]/ns0:CustomerAddress7[1]" w:storeItemID="{085CC7F3-AB92-4822-A75B-2B48C4424312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D61270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Packt Sales - Order Conf./5011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Packt Sales - Order Conf./50115/'" w:xpath="/ns0:NavWordReportXmlPart[1]/ns0:Header[1]/ns0:CompanyLegalOffice_Lbl[1]" w:storeItemID="{085CC7F3-AB92-4822-A75B-2B48C4424312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Packt Sales - Order Conf./5011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Packt Sales - Order Conf./50115/'" w:xpath="/ns0:NavWordReportXmlPart[1]/ns0:Header[1]/ns0:CompanyLegalOffice[1]" w:storeItemID="{085CC7F3-AB92-4822-A75B-2B48C4424312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tc>
          <w:tcPr>
            <w:tcW w:w="2889" w:type="pct"/>
          </w:tcPr>
          <w:p w:rsidRPr="00456AFC" w:rsidR="00676789" w:rsidP="00676789" w:rsidRDefault="009B64FD" w14:paraId="6331BE42" w14:textId="3FD6338D">
            <w:pPr>
              <w:pStyle w:val="NoSpacing"/>
            </w:pPr>
            <w:sdt>
              <w:sdtPr>
                <w:id w:val="1428773136"/>
                <w:placeholder>
                  <w:docPart w:val="DefaultPlaceholder_-1854013440"/>
                </w:placeholder>
                <w:dataBinding w:prefixMappings="xmlns:ns0='urn:microsoft-dynamics-nav/reports/Packt Sales - Order Conf./50115/'" w:xpath="/ns0:NavWordReportXmlPart[1]/ns0:Header[1]/ns0:CustomerCategory_PKT_Lbl[1]" w:storeItemID="{085CC7F3-AB92-4822-A75B-2B48C4424312}"/>
                <w:text/>
                <w:alias w:val="#Nav: /Header/CustomerCategory_PKT_Lbl"/>
                <w:tag w:val="#Nav: Packt Sales - Order Conf./50115"/>
              </w:sdtPr>
              <w:sdtContent>
                <w:r>
                  <w:t>CustomerCategory_PKT_Lbl</w:t>
                </w:r>
              </w:sdtContent>
            </w:sdt>
            <w:r>
              <w:t xml:space="preserve"> : </w:t>
            </w:r>
            <w:sdt>
              <w:sdtPr>
                <w:id w:val="-1096559973"/>
                <w:placeholder>
                  <w:docPart w:val="DefaultPlaceholder_-1854013440"/>
                </w:placeholder>
                <w:dataBinding w:prefixMappings="xmlns:ns0='urn:microsoft-dynamics-nav/reports/Packt Sales - Order Conf./50115/'" w:xpath="/ns0:NavWordReportXmlPart[1]/ns0:Header[1]/ns0:CustomerCategory_PKT[1]" w:storeItemID="{085CC7F3-AB92-4822-A75B-2B48C4424312}"/>
                <w:text/>
                <w:alias w:val="#Nav: /Header/CustomerCategory_PKT"/>
                <w:tag w:val="#Nav: Packt Sales - Order Conf./50115"/>
              </w:sdtPr>
              <w:sdtContent>
                <w:r>
                  <w:t>CustomerCategory_PKT</w:t>
                </w:r>
              </w:sdtContent>
            </w:sdt>
          </w:p>
        </w:tc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Packt Sales - Order Conf./50115"/>
            <w:id w:val="-1130623254"/>
            <w:placeholder>
              <w:docPart w:val="9F80A2FDA08740968B6B5B32F2C049B8"/>
            </w:placeholder>
            <w:dataBinding w:prefixMappings="xmlns:ns0='urn:microsoft-dynamics-nav/reports/Packt Sales - Order Conf./50115/'" w:xpath="/ns0:NavWordReportXmlPart[1]/ns0:Header[1]/ns0:ExtDocNo_SalesHeader_Lbl[1]" w:storeItemID="{085CC7F3-AB92-4822-A75B-2B48C4424312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584E29" w14:paraId="76454288" w14:textId="47E4A57F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Packt Sales - Order Conf./50115"/>
            <w:id w:val="-1425419817"/>
            <w:placeholder>
              <w:docPart w:val="BFAB112D89834578928F4DAE2890984D"/>
            </w:placeholder>
            <w:dataBinding w:prefixMappings="xmlns:ns0='urn:microsoft-dynamics-nav/reports/Packt Sales - Order Conf./50115/'" w:xpath="/ns0:NavWordReportXmlPart[1]/ns0:Header[1]/ns0:SalesPersonText_Lbl[1]" w:storeItemID="{085CC7F3-AB92-4822-A75B-2B48C4424312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Packt Sales - Order Conf./50115"/>
            <w:id w:val="-1266381342"/>
            <w:placeholder>
              <w:docPart w:val="693F331A4E424D6CBC378AA610D8384A"/>
            </w:placeholder>
            <w:dataBinding w:prefixMappings="xmlns:ns0='urn:microsoft-dynamics-nav/reports/Packt Sales - Order Conf./50115/'" w:xpath="/ns0:NavWordReportXmlPart[1]/ns0:Header[1]/ns0:QuoteNo_Lbl[1]" w:storeItemID="{085CC7F3-AB92-4822-A75B-2B48C4424312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Packt Sales - Order Conf./50115"/>
            <w:id w:val="-1844006567"/>
            <w:placeholder>
              <w:docPart w:val="5A0FDE7C4422471EA6E4071CC2DCC3DE"/>
            </w:placeholder>
            <w:dataBinding w:prefixMappings="xmlns:ns0='urn:microsoft-dynamics-nav/reports/Packt Sales - Order Conf./50115/'" w:xpath="/ns0:NavWordReportXmlPart[1]/ns0:Header[1]/ns0:ShipmentMethodDescription_Lbl[1]" w:storeItemID="{085CC7F3-AB92-4822-A75B-2B48C4424312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Packt Sales - Order Conf./50115"/>
            <w:id w:val="1620342425"/>
            <w:placeholder>
              <w:docPart w:val="ECF533CA8B6C4D908977A8365DE08A95"/>
            </w:placeholder>
            <w:dataBinding w:prefixMappings="xmlns:ns0='urn:microsoft-dynamics-nav/reports/Packt Sales - Order Conf./50115/'" w:xpath="/ns0:NavWordReportXmlPart[1]/ns0:Header[1]/ns0:ExtDocNo_SalesHeader[1]" w:storeItemID="{085CC7F3-AB92-4822-A75B-2B48C4424312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584E29" w14:paraId="32A5E549" w14:textId="0A58CB75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Packt Sales - Order Conf./50115"/>
            <w:id w:val="-2093382796"/>
            <w:placeholder>
              <w:docPart w:val="328FA2BAB5D94A7AAD03E2C770C7ADE7"/>
            </w:placeholder>
            <w:dataBinding w:prefixMappings="xmlns:ns0='urn:microsoft-dynamics-nav/reports/Packt Sales - Order Conf./50115/'" w:xpath="/ns0:NavWordReportXmlPart[1]/ns0:Header[1]/ns0:SalesPersonName[1]" w:storeItemID="{085CC7F3-AB92-4822-A75B-2B48C4424312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Packt Sales - Order Conf./50115"/>
            <w:id w:val="1867791684"/>
            <w:placeholder>
              <w:docPart w:val="8B9E147DFCDF4E93888164658FE85B29"/>
            </w:placeholder>
            <w:dataBinding w:prefixMappings="xmlns:ns0='urn:microsoft-dynamics-nav/reports/Packt Sales - Order Conf./50115/'" w:xpath="/ns0:NavWordReportXmlPart[1]/ns0:Header[1]/ns0:QuoteNo[1]" w:storeItemID="{085CC7F3-AB92-4822-A75B-2B48C4424312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Packt Sales - Order Conf./50115"/>
            <w:id w:val="-168258069"/>
            <w:placeholder>
              <w:docPart w:val="1E1FBECECCA947E9B88801BF3D0D34A0"/>
            </w:placeholder>
            <w:dataBinding w:prefixMappings="xmlns:ns0='urn:microsoft-dynamics-nav/reports/Packt Sales - Order Conf./50115/'" w:xpath="/ns0:NavWordReportXmlPart[1]/ns0:Header[1]/ns0:ShipmentMethodDescription[1]" w:storeItemID="{085CC7F3-AB92-4822-A75B-2B48C4424312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Packt Sales - Order Conf./50115"/>
        <w:id w:val="-156540891"/>
        <w15:dataBinding w:prefixMappings="xmlns:ns0='urn:microsoft-dynamics-nav/reports/Packt Sales - Order Conf./50115/'" w:xpath="/ns0:NavWordReportXmlPart[1]/ns0:Header[1]/ns0:WorkDescriptionLines" w:storeItemID="{085CC7F3-AB92-4822-A75B-2B48C4424312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Packt Sales - Order Conf./5011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Packt Sales - Order Conf./50115/'" w:xpath="/ns0:NavWordReportXmlPart[1]/ns0:Header[1]/ns0:WorkDescriptionLines[1]/ns0:WorkDescriptionLine[1]" w:storeItemID="{085CC7F3-AB92-4822-A75B-2B48C4424312}"/>
                <w:text/>
              </w:sdtPr>
              <w:sdtEndPr/>
              <w:sdtContent>
                <w:p w:rsidR="00654762" w:rsidP="009B64FD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Packt Sales - Order Conf./50115"/>
            <w:id w:val="771446451"/>
            <w:placeholder>
              <w:docPart w:val="614919D5FB7D46A6A4A010D767BB1C28"/>
            </w:placeholder>
            <w:dataBinding w:prefixMappings="xmlns:ns0='urn:microsoft-dynamics-nav/reports/Packt Sales - Order Conf./50115/'" w:xpath="/ns0:NavWordReportXmlPart[1]/ns0:Header[1]/ns0:Line[1]/ns0:ItemNo_Line_Lbl[1]" w:storeItemID="{085CC7F3-AB92-4822-A75B-2B48C442431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r w:rsidRPr="008350A8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Packt Sales - Order Conf./50115"/>
            <w:id w:val="1545399846"/>
            <w:placeholder>
              <w:docPart w:val="614919D5FB7D46A6A4A010D767BB1C28"/>
            </w:placeholder>
            <w:dataBinding w:prefixMappings="xmlns:ns0='urn:microsoft-dynamics-nav/reports/Packt Sales - Order Conf./50115/'" w:xpath="/ns0:NavWordReportXmlPart[1]/ns0:Header[1]/ns0:Line[1]/ns0:Description_Line_Lbl[1]" w:storeItemID="{085CC7F3-AB92-4822-A75B-2B48C4424312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r w:rsidRPr="008350A8"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Packt Sales - Order Conf./50115"/>
            <w:id w:val="616415257"/>
            <w:placeholder>
              <w:docPart w:val="614919D5FB7D46A6A4A010D767BB1C28"/>
            </w:placeholder>
            <w:dataBinding w:prefixMappings="xmlns:ns0='urn:microsoft-dynamics-nav/reports/Packt Sales - Order Conf./50115/'" w:xpath="/ns0:NavWordReportXmlPart[1]/ns0:Header[1]/ns0:Line[1]/ns0:Quantity_Line_Lbl[1]" w:storeItemID="{085CC7F3-AB92-4822-A75B-2B48C4424312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r w:rsidRPr="008350A8">
                  <w:t>Quantity_Line_Lbl</w:t>
                </w:r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Packt Sales - Order Conf./50115"/>
            <w:id w:val="-1521079236"/>
            <w:placeholder>
              <w:docPart w:val="614919D5FB7D46A6A4A010D767BB1C28"/>
            </w:placeholder>
            <w:dataBinding w:prefixMappings="xmlns:ns0='urn:microsoft-dynamics-nav/reports/Packt Sales - Order Conf./50115/'" w:xpath="/ns0:NavWordReportXmlPart[1]/ns0:Header[1]/ns0:Line[1]/ns0:UnitPrice_Lbl[1]" w:storeItemID="{085CC7F3-AB92-4822-A75B-2B48C4424312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r w:rsidRPr="008350A8">
                  <w:t>UnitPrice_Lbl</w:t>
                </w:r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Packt Sales - Order Conf./50115"/>
            <w:id w:val="1291246806"/>
            <w:placeholder>
              <w:docPart w:val="614919D5FB7D46A6A4A010D767BB1C28"/>
            </w:placeholder>
            <w:dataBinding w:prefixMappings="xmlns:ns0='urn:microsoft-dynamics-nav/reports/Packt Sales - Order Conf./50115/'" w:xpath="/ns0:NavWordReportXmlPart[1]/ns0:Header[1]/ns0:Line[1]/ns0:VATPct_Line_Lbl[1]" w:storeItemID="{085CC7F3-AB92-4822-A75B-2B48C442431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r w:rsidRPr="008350A8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Packt Sales - Order Conf./50115"/>
            <w:id w:val="1532234539"/>
            <w:placeholder>
              <w:docPart w:val="614919D5FB7D46A6A4A010D767BB1C28"/>
            </w:placeholder>
            <w:dataBinding w:prefixMappings="xmlns:ns0='urn:microsoft-dynamics-nav/reports/Packt Sales - Order Conf./50115/'" w:xpath="/ns0:NavWordReportXmlPart[1]/ns0:Header[1]/ns0:Line[1]/ns0:LineAmount_Line_Lbl[1]" w:storeItemID="{085CC7F3-AB92-4822-A75B-2B48C4424312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r w:rsidRPr="008350A8">
                  <w:t>LineAmount_Line_Lbl</w:t>
                </w:r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Packt Sales - Order Conf./50115"/>
          <w:id w:val="1327254768"/>
          <w15:dataBinding w:prefixMappings="xmlns:ns0='urn:microsoft-dynamics-nav/reports/Packt Sales - Order Conf./50115/'" w:xpath="/ns0:NavWordReportXmlPart[1]/ns0:Header[1]/ns0:Line" w:storeItemID="{085CC7F3-AB92-4822-A75B-2B48C4424312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Packt Sales - Order Conf./5011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Packt Sales - Order Conf./50115/'" w:xpath="/ns0:NavWordReportXmlPart[1]/ns0:Header[1]/ns0:Line[1]/ns0:ItemNo_Line[1]" w:storeItemID="{085CC7F3-AB92-4822-A75B-2B48C4424312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9B64FD" w:rsidRDefault="008350A8" w14:paraId="019EE9C7" w14:textId="77777777">
                        <w:r w:rsidRPr="008350A8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Packt Sales - Order Conf./5011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Packt Sales - Order Conf./50115/'" w:xpath="/ns0:NavWordReportXmlPart[1]/ns0:Header[1]/ns0:Line[1]/ns0:Description_Line[1]" w:storeItemID="{085CC7F3-AB92-4822-A75B-2B48C4424312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9B64FD" w:rsidRDefault="008350A8" w14:paraId="487B206E" w14:textId="77777777">
                        <w:r w:rsidRPr="008350A8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Packt Sales - Order Conf./5011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Packt Sales - Order Conf./50115/'" w:xpath="/ns0:NavWordReportXmlPart[1]/ns0:Header[1]/ns0:Line[1]/ns0:Quantity_Line[1]" w:storeItemID="{085CC7F3-AB92-4822-A75B-2B48C4424312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9B64FD" w:rsidRDefault="008350A8" w14:paraId="3697EB16" w14:textId="77777777">
                        <w:r w:rsidRPr="008350A8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Packt Sales - Order Conf./5011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Packt Sales - Order Conf./50115/'" w:xpath="/ns0:NavWordReportXmlPart[1]/ns0:Header[1]/ns0:Line[1]/ns0:UnitOfMeasure[1]" w:storeItemID="{085CC7F3-AB92-4822-A75B-2B48C442431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9B64FD" w:rsidRDefault="008350A8" w14:paraId="7D228919" w14:textId="77777777">
                        <w:r w:rsidRPr="008350A8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Packt Sales - Order Conf./5011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Packt Sales - Order Conf./50115/'" w:xpath="/ns0:NavWordReportXmlPart[1]/ns0:Header[1]/ns0:Line[1]/ns0:UnitPrice[1]" w:storeItemID="{085CC7F3-AB92-4822-A75B-2B48C4424312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9B64FD" w:rsidRDefault="008350A8" w14:paraId="30F289AE" w14:textId="77777777">
                        <w:r w:rsidRPr="008350A8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Packt Sales - Order Conf./5011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Packt Sales - Order Conf./50115/'" w:xpath="/ns0:NavWordReportXmlPart[1]/ns0:Header[1]/ns0:Line[1]/ns0:LineDiscountPercentText_Line[1]" w:storeItemID="{085CC7F3-AB92-4822-A75B-2B48C442431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9B64FD" w:rsidRDefault="008350A8" w14:paraId="6398ACF4" w14:textId="77777777">
                        <w:r w:rsidRPr="008350A8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Packt Sales - Order Conf./5011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Packt Sales - Order Conf./50115/'" w:xpath="/ns0:NavWordReportXmlPart[1]/ns0:Header[1]/ns0:Line[1]/ns0:VATPct_Line[1]" w:storeItemID="{085CC7F3-AB92-4822-A75B-2B48C442431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9B64FD" w:rsidRDefault="008350A8" w14:paraId="732FF730" w14:textId="77777777">
                        <w:r w:rsidRPr="008350A8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Packt Sales - Order Conf./5011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Packt Sales - Order Conf./50115/'" w:xpath="/ns0:NavWordReportXmlPart[1]/ns0:Header[1]/ns0:Line[1]/ns0:LineAmount_Line[1]" w:storeItemID="{085CC7F3-AB92-4822-A75B-2B48C4424312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9B64FD" w:rsidRDefault="008350A8" w14:paraId="122AD185" w14:textId="77777777">
                        <w:r w:rsidRPr="008350A8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Packt Sales - Order Conf./50115"/>
          <w:id w:val="1981810996"/>
          <w15:dataBinding w:prefixMappings="xmlns:ns0='urn:microsoft-dynamics-nav/reports/Packt Sales - Order Conf./50115/'" w:xpath="/ns0:NavWordReportXmlPart[1]/ns0:Header[1]/ns0:ReportTotalsLine" w:storeItemID="{085CC7F3-AB92-4822-A75B-2B48C4424312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Packt Sales - Order Conf./5011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Packt Sales - Order Conf./50115/'" w:xpath="/ns0:NavWordReportXmlPart[1]/ns0:Header[1]/ns0:ReportTotalsLine[1]/ns0:Description_ReportTotalsLine[1]" w:storeItemID="{085CC7F3-AB92-4822-A75B-2B48C4424312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9B64FD" w:rsidRDefault="008350A8" w14:paraId="7D4B9A2D" w14:textId="77777777">
                        <w:pPr>
                          <w:pStyle w:val="NoSpacing"/>
                        </w:pPr>
                        <w:r w:rsidRPr="008350A8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Packt Sales - Order Conf./5011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Packt Sales - Order Conf./50115/'" w:xpath="/ns0:NavWordReportXmlPart[1]/ns0:Header[1]/ns0:ReportTotalsLine[1]/ns0:Amount_ReportTotalsLine[1]" w:storeItemID="{085CC7F3-AB92-4822-A75B-2B48C4424312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9B64FD" w:rsidRDefault="008350A8" w14:paraId="5866AD8D" w14:textId="77777777">
                        <w:pPr>
                          <w:pStyle w:val="NoSpacing"/>
                        </w:pPr>
                        <w:r w:rsidRPr="008350A8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Packt Sales - Order Conf./50115"/>
            <w:id w:val="1496384203"/>
            <w:placeholder>
              <w:docPart w:val="614919D5FB7D46A6A4A010D767BB1C28"/>
            </w:placeholder>
            <w:dataBinding w:prefixMappings="xmlns:ns0='urn:microsoft-dynamics-nav/reports/Packt Sales - Order Conf./50115/'" w:xpath="/ns0:NavWordReportXmlPart[1]/ns0:Header[1]/ns0:Totals[1]/ns0:TotalIncludingVATText[1]" w:storeItemID="{085CC7F3-AB92-4822-A75B-2B48C4424312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r w:rsidRPr="008350A8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Packt Sales - Order Conf./50115"/>
            <w:id w:val="1661501859"/>
            <w:placeholder>
              <w:docPart w:val="614919D5FB7D46A6A4A010D767BB1C28"/>
            </w:placeholder>
            <w:dataBinding w:prefixMappings="xmlns:ns0='urn:microsoft-dynamics-nav/reports/Packt Sales - Order Conf./50115/'" w:xpath="/ns0:NavWordReportXmlPart[1]/ns0:Header[1]/ns0:Totals[1]/ns0:TotalAmountIncludingVAT[1]" w:storeItemID="{085CC7F3-AB92-4822-A75B-2B48C4424312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8350A8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270" w:rsidP="00E40C63" w:rsidRDefault="00D61270" w14:paraId="3B645A8F" w14:textId="77777777">
      <w:pPr>
        <w:spacing w:after="0"/>
      </w:pPr>
      <w:r>
        <w:separator/>
      </w:r>
    </w:p>
  </w:endnote>
  <w:endnote w:type="continuationSeparator" w:id="0">
    <w:p w:rsidR="00D61270" w:rsidP="00E40C63" w:rsidRDefault="00D61270" w14:paraId="67B9965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Packt Sales - Order Conf./50115"/>
          <w:id w:val="-1281032448"/>
          <w:placeholder>
            <w:docPart w:val="BB4DF878670043C0A4AACF144363537B"/>
          </w:placeholder>
          <w:dataBinding w:prefixMappings="xmlns:ns0='urn:microsoft-dynamics-nav/reports/Packt Sales - Order Conf./50115/'" w:xpath="/ns0:NavWordReportXmlPart[1]/ns0:Header[1]/ns0:CompanyLegalStatement[1]" w:storeItemID="{085CC7F3-AB92-4822-A75B-2B48C4424312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Packt Sales - Order Conf./50115"/>
          <w:id w:val="608548200"/>
          <w:placeholder>
            <w:docPart w:val="3F7147E7BE7446119FD219DCB453672D"/>
          </w:placeholder>
          <w:dataBinding w:prefixMappings="xmlns:ns0='urn:microsoft-dynamics-nav/reports/Packt Sales - Order Conf./50115/'" w:xpath="/ns0:NavWordReportXmlPart[1]/ns0:Header[1]/ns0:CompanyLegalStatement[1]" w:storeItemID="{085CC7F3-AB92-4822-A75B-2B48C4424312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Packt Sales - Order Conf./50115"/>
          <w:id w:val="1296021557"/>
          <w:placeholder>
            <w:docPart w:val="821DDE5DD88C4DC3B849C515FE2657DC"/>
          </w:placeholder>
          <w:dataBinding w:prefixMappings="xmlns:ns0='urn:microsoft-dynamics-nav/reports/Packt Sales - Order Conf./50115/'" w:xpath="/ns0:NavWordReportXmlPart[1]/ns0:Header[1]/ns0:CompanyVATRegistrationNo_Lbl[1]" w:storeItemID="{085CC7F3-AB92-4822-A75B-2B48C4424312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r w:rsidRPr="002411A3">
                <w:t>CompanyVATRegistrationNo_Lbl</w:t>
              </w:r>
            </w:p>
          </w:tc>
        </w:sdtContent>
      </w:sdt>
      <w:sdt>
        <w:sdtPr>
          <w:alias w:val="#Nav: /Header/HomePage_Lbl"/>
          <w:tag w:val="#Nav: Packt Sales - Order Conf./50115"/>
          <w:id w:val="1890613349"/>
          <w:placeholder>
            <w:docPart w:val="866C16E8914945E380BFDEE46053DFF8"/>
          </w:placeholder>
          <w:dataBinding w:prefixMappings="xmlns:ns0='urn:microsoft-dynamics-nav/reports/Packt Sales - Order Conf./50115/'" w:xpath="/ns0:NavWordReportXmlPart[1]/ns0:Header[1]/ns0:HomePage_Lbl[1]" w:storeItemID="{085CC7F3-AB92-4822-A75B-2B48C4424312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r w:rsidRPr="002411A3">
                <w:t>HomePage_Lbl</w:t>
              </w:r>
            </w:p>
          </w:tc>
        </w:sdtContent>
      </w:sdt>
      <w:sdt>
        <w:sdtPr>
          <w:alias w:val="#Nav: /Header/CompanyPhoneNo_Lbl"/>
          <w:tag w:val="#Nav: Packt Sales - Order Conf./50115"/>
          <w:id w:val="1012960786"/>
          <w:placeholder>
            <w:docPart w:val="0C9A73E161EE410CA673109F52667D85"/>
          </w:placeholder>
          <w:dataBinding w:prefixMappings="xmlns:ns0='urn:microsoft-dynamics-nav/reports/Packt Sales - Order Conf./50115/'" w:xpath="/ns0:NavWordReportXmlPart[1]/ns0:Header[1]/ns0:CompanyPhoneNo_Lbl[1]" w:storeItemID="{085CC7F3-AB92-4822-A75B-2B48C4424312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r w:rsidRPr="002411A3">
                <w:t>CompanyPhoneNo_Lbl</w:t>
              </w:r>
            </w:p>
          </w:tc>
        </w:sdtContent>
      </w:sdt>
      <w:sdt>
        <w:sdtPr>
          <w:alias w:val="#Nav: /Header/EMail_Lbl"/>
          <w:tag w:val="#Nav: Packt Sales - Order Conf./50115"/>
          <w:id w:val="1106304509"/>
          <w:placeholder>
            <w:docPart w:val="3DBA637FBEDA417985C3D1F3F77F0AD8"/>
          </w:placeholder>
          <w:dataBinding w:prefixMappings="xmlns:ns0='urn:microsoft-dynamics-nav/reports/Packt Sales - Order Conf./50115/'" w:xpath="/ns0:NavWordReportXmlPart[1]/ns0:Header[1]/ns0:EMail_Lbl[1]" w:storeItemID="{085CC7F3-AB92-4822-A75B-2B48C4424312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r w:rsidRPr="002411A3">
                <w:t>EMail_Lbl</w:t>
              </w:r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Packt Sales - Order Conf./50115"/>
          <w:id w:val="-292215141"/>
          <w:placeholder>
            <w:docPart w:val="D639E321D0644223A91C20E0B762C610"/>
          </w:placeholder>
          <w:dataBinding w:prefixMappings="xmlns:ns0='urn:microsoft-dynamics-nav/reports/Packt Sales - Order Conf./50115/'" w:xpath="/ns0:NavWordReportXmlPart[1]/ns0:Header[1]/ns0:CompanyVATRegistrationNo[1]" w:storeItemID="{085CC7F3-AB92-4822-A75B-2B48C4424312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Packt Sales - Order Conf./50115"/>
          <w:id w:val="-2039804412"/>
          <w:placeholder>
            <w:docPart w:val="483C77159FA44EB480FD3380B055BA97"/>
          </w:placeholder>
          <w:dataBinding w:prefixMappings="xmlns:ns0='urn:microsoft-dynamics-nav/reports/Packt Sales - Order Conf./50115/'" w:xpath="/ns0:NavWordReportXmlPart[1]/ns0:Header[1]/ns0:CompanyHomePage[1]" w:storeItemID="{085CC7F3-AB92-4822-A75B-2B48C4424312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Packt Sales - Order Conf./50115"/>
          <w:id w:val="-1096472806"/>
          <w:placeholder>
            <w:docPart w:val="DC9B735C7AD94CE1A15440DEF9F98377"/>
          </w:placeholder>
          <w:dataBinding w:prefixMappings="xmlns:ns0='urn:microsoft-dynamics-nav/reports/Packt Sales - Order Conf./50115/'" w:xpath="/ns0:NavWordReportXmlPart[1]/ns0:Header[1]/ns0:CompanyPhoneNo[1]" w:storeItemID="{085CC7F3-AB92-4822-A75B-2B48C4424312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Packt Sales - Order Conf./50115"/>
          <w:id w:val="483051749"/>
          <w:placeholder>
            <w:docPart w:val="D96654DFCFE94D97AC43C81A3F9AD72A"/>
          </w:placeholder>
          <w:dataBinding w:prefixMappings="xmlns:ns0='urn:microsoft-dynamics-nav/reports/Packt Sales - Order Conf./50115/'" w:xpath="/ns0:NavWordReportXmlPart[1]/ns0:Header[1]/ns0:CompanyEMail[1]" w:storeItemID="{085CC7F3-AB92-4822-A75B-2B48C4424312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Packt Sales - Order Conf./50115"/>
          <w:id w:val="344517436"/>
          <w:placeholder>
            <w:docPart w:val="601B6C8C6FDB44DA9801D080063548E3"/>
          </w:placeholder>
          <w:dataBinding w:prefixMappings="xmlns:ns0='urn:microsoft-dynamics-nav/reports/Packt Sales - Order Conf./50115/'" w:xpath="/ns0:NavWordReportXmlPart[1]/ns0:Header[1]/ns0:CompanyBankName[1]" w:storeItemID="{085CC7F3-AB92-4822-A75B-2B48C4424312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Packt Sales - Order Conf./50115"/>
          <w:id w:val="-919787168"/>
          <w:placeholder>
            <w:docPart w:val="C6BD66AFA4CF4A91899986FCBB09C9B7"/>
          </w:placeholder>
          <w:dataBinding w:prefixMappings="xmlns:ns0='urn:microsoft-dynamics-nav/reports/Packt Sales - Order Conf./50115/'" w:xpath="/ns0:NavWordReportXmlPart[1]/ns0:Header[1]/ns0:CompanyIBAN_Lbl[1]" w:storeItemID="{085CC7F3-AB92-4822-A75B-2B48C4424312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Packt Sales - Order Conf./50115"/>
          <w:id w:val="631832452"/>
          <w:placeholder>
            <w:docPart w:val="501DE68E8A27481AA4D8416D80E0C2B1"/>
          </w:placeholder>
          <w:dataBinding w:prefixMappings="xmlns:ns0='urn:microsoft-dynamics-nav/reports/Packt Sales - Order Conf./50115/'" w:xpath="/ns0:NavWordReportXmlPart[1]/ns0:Header[1]/ns0:CompanySWIFT_Lbl[1]" w:storeItemID="{085CC7F3-AB92-4822-A75B-2B48C4424312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Packt Sales - Order Conf./50115"/>
          <w:id w:val="1463994099"/>
          <w:placeholder>
            <w:docPart w:val="FFDA12B4DCE34F94B3820BAAFC62573B"/>
          </w:placeholder>
          <w:dataBinding w:prefixMappings="xmlns:ns0='urn:microsoft-dynamics-nav/reports/Packt Sales - Order Conf./50115/'" w:xpath="/ns0:NavWordReportXmlPart[1]/ns0:Header[1]/ns0:CompanyGiroNo_Lbl[1]" w:storeItemID="{085CC7F3-AB92-4822-A75B-2B48C4424312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D61270" w14:paraId="111164F9" w14:textId="77777777">
          <w:pPr>
            <w:pStyle w:val="NoSpacing"/>
          </w:pPr>
          <w:sdt>
            <w:sdtPr>
              <w:alias w:val="#Nav: /Header/CompanyBankBranchNo"/>
              <w:tag w:val="#Nav: Packt Sales - Order Conf./50115"/>
              <w:id w:val="-1272468107"/>
              <w:placeholder>
                <w:docPart w:val="8E107BCF07D745458FB35DEA5C1EF868"/>
              </w:placeholder>
              <w:dataBinding w:prefixMappings="xmlns:ns0='urn:microsoft-dynamics-nav/reports/Packt Sales - Order Conf./50115/'" w:xpath="/ns0:NavWordReportXmlPart[1]/ns0:Header[1]/ns0:CompanyBankBranchNo[1]" w:storeItemID="{085CC7F3-AB92-4822-A75B-2B48C4424312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Packt Sales - Order Conf./50115"/>
              <w:id w:val="-1066791751"/>
              <w:placeholder>
                <w:docPart w:val="F54475ED40B140B5917D3CA65E7D2903"/>
              </w:placeholder>
              <w:dataBinding w:prefixMappings="xmlns:ns0='urn:microsoft-dynamics-nav/reports/Packt Sales - Order Conf./50115/'" w:xpath="/ns0:NavWordReportXmlPart[1]/ns0:Header[1]/ns0:CompanyBankAccountNo[1]" w:storeItemID="{085CC7F3-AB92-4822-A75B-2B48C4424312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Packt Sales - Order Conf./50115"/>
          <w:id w:val="1436247798"/>
          <w:placeholder>
            <w:docPart w:val="E6B91E2832C64A4EB0282B0BA694EA89"/>
          </w:placeholder>
          <w:dataBinding w:prefixMappings="xmlns:ns0='urn:microsoft-dynamics-nav/reports/Packt Sales - Order Conf./50115/'" w:xpath="/ns0:NavWordReportXmlPart[1]/ns0:Header[1]/ns0:CompanyIBAN[1]" w:storeItemID="{085CC7F3-AB92-4822-A75B-2B48C4424312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Packt Sales - Order Conf./50115"/>
          <w:id w:val="1663202774"/>
          <w:placeholder>
            <w:docPart w:val="AE9BBA4EBCE642F584071221E3254828"/>
          </w:placeholder>
          <w:dataBinding w:prefixMappings="xmlns:ns0='urn:microsoft-dynamics-nav/reports/Packt Sales - Order Conf./50115/'" w:xpath="/ns0:NavWordReportXmlPart[1]/ns0:Header[1]/ns0:CompanySWIFT[1]" w:storeItemID="{085CC7F3-AB92-4822-A75B-2B48C4424312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Packt Sales - Order Conf./50115"/>
          <w:id w:val="539329330"/>
          <w:placeholder>
            <w:docPart w:val="EF822B86F7474C909C88489EB6BD9EB5"/>
          </w:placeholder>
          <w:dataBinding w:prefixMappings="xmlns:ns0='urn:microsoft-dynamics-nav/reports/Packt Sales - Order Conf./50115/'" w:xpath="/ns0:NavWordReportXmlPart[1]/ns0:Header[1]/ns0:CompanyGiroNo[1]" w:storeItemID="{085CC7F3-AB92-4822-A75B-2B48C4424312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270" w:rsidP="00E40C63" w:rsidRDefault="00D61270" w14:paraId="121EF598" w14:textId="77777777">
      <w:pPr>
        <w:spacing w:after="0"/>
      </w:pPr>
      <w:r>
        <w:separator/>
      </w:r>
    </w:p>
  </w:footnote>
  <w:footnote w:type="continuationSeparator" w:id="0">
    <w:p w:rsidR="00D61270" w:rsidP="00E40C63" w:rsidRDefault="00D61270" w14:paraId="1C788047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Pr="009B64FD" w:rsidR="00D6006D" w:rsidTr="008E766D" w14:paraId="66491B22" w14:textId="77777777">
      <w:tc>
        <w:tcPr>
          <w:tcW w:w="5098" w:type="dxa"/>
        </w:tcPr>
        <w:p w:rsidRPr="009B64FD" w:rsidR="002F0999" w:rsidP="002F0999" w:rsidRDefault="00D61270" w14:paraId="63EFBD48" w14:textId="77777777">
          <w:pPr>
            <w:rPr>
              <w:rStyle w:val="Strong"/>
              <w:lang w:val="it-IT"/>
            </w:rPr>
          </w:pPr>
          <w:sdt>
            <w:sdtPr>
              <w:rPr>
                <w:rStyle w:val="Strong"/>
                <w:lang w:val="it-IT"/>
              </w:rPr>
              <w:alias w:val="#Nav: /Header/Invoice_Lbl"/>
              <w:tag w:val="#Nav: Packt Sales - Order Conf./50115"/>
              <w:id w:val="-1808087455"/>
              <w:placeholder>
                <w:docPart w:val="CB5E2B847CFD4864B2988CC463AF0FC9"/>
              </w:placeholder>
              <w:dataBinding w:prefixMappings="xmlns:ns0='urn:microsoft-dynamics-nav/reports/Packt Sales - Order Conf./50115/'" w:xpath="/ns0:NavWordReportXmlPart[1]/ns0:Header[1]/ns0:Invoice_Lbl[1]" w:storeItemID="{085CC7F3-AB92-4822-A75B-2B48C4424312}"/>
              <w:text/>
            </w:sdtPr>
            <w:sdtEndPr>
              <w:rPr>
                <w:rStyle w:val="Strong"/>
              </w:rPr>
            </w:sdtEndPr>
            <w:sdtContent>
              <w:r w:rsidRPr="009B64FD" w:rsidR="002F0999">
                <w:rPr>
                  <w:rStyle w:val="Strong"/>
                  <w:lang w:val="it-IT"/>
                </w:rPr>
                <w:t>Invoice_Lbl</w:t>
              </w:r>
            </w:sdtContent>
          </w:sdt>
          <w:r w:rsidRPr="009B64FD" w:rsidR="002F0999">
            <w:rPr>
              <w:rStyle w:val="Strong"/>
              <w:lang w:val="it-IT"/>
            </w:rPr>
            <w:t xml:space="preserve"> </w:t>
          </w:r>
          <w:sdt>
            <w:sdtPr>
              <w:rPr>
                <w:rStyle w:val="Strong"/>
                <w:lang w:val="it-IT"/>
              </w:rPr>
              <w:alias w:val="#Nav: /Header/DocumentNo"/>
              <w:tag w:val="#Nav: Packt Sales - Order Conf./50115"/>
              <w:id w:val="-816805812"/>
              <w:placeholder>
                <w:docPart w:val="CB5E2B847CFD4864B2988CC463AF0FC9"/>
              </w:placeholder>
              <w:dataBinding w:prefixMappings="xmlns:ns0='urn:microsoft-dynamics-nav/reports/Packt Sales - Order Conf./50115/'" w:xpath="/ns0:NavWordReportXmlPart[1]/ns0:Header[1]/ns0:DocumentNo[1]" w:storeItemID="{085CC7F3-AB92-4822-A75B-2B48C4424312}"/>
              <w:text/>
            </w:sdtPr>
            <w:sdtEndPr>
              <w:rPr>
                <w:rStyle w:val="Strong"/>
              </w:rPr>
            </w:sdtEndPr>
            <w:sdtContent>
              <w:r w:rsidRPr="009B64FD" w:rsidR="002F0999">
                <w:rPr>
                  <w:rStyle w:val="Strong"/>
                  <w:lang w:val="it-IT"/>
                </w:rPr>
                <w:t>DocumentNo</w:t>
              </w:r>
            </w:sdtContent>
          </w:sdt>
        </w:p>
        <w:sdt>
          <w:sdtPr>
            <w:rPr>
              <w:lang w:val="it-IT"/>
            </w:rPr>
            <w:alias w:val="#Nav: /Header/DocumentDate"/>
            <w:tag w:val="#Nav: Packt Sales - Order Conf./50115"/>
            <w:id w:val="484896011"/>
            <w:placeholder>
              <w:docPart w:val="43DBC2F63F24425B868BA526E92D069F"/>
            </w:placeholder>
            <w:dataBinding w:prefixMappings="xmlns:ns0='urn:microsoft-dynamics-nav/reports/Packt Sales - Order Conf./50115/'" w:xpath="/ns0:NavWordReportXmlPart[1]/ns0:Header[1]/ns0:DocumentDate[1]" w:storeItemID="{085CC7F3-AB92-4822-A75B-2B48C4424312}"/>
            <w:text/>
          </w:sdtPr>
          <w:sdtEndPr/>
          <w:sdtContent>
            <w:p w:rsidRPr="009B64FD" w:rsidR="002F0999" w:rsidP="002F0999" w:rsidRDefault="002F0999" w14:paraId="7F3D6A83" w14:textId="77777777">
              <w:pPr>
                <w:pStyle w:val="Subtitle"/>
                <w:rPr>
                  <w:lang w:val="it-IT"/>
                </w:rPr>
              </w:pPr>
              <w:r w:rsidRPr="009B64FD">
                <w:rPr>
                  <w:lang w:val="it-IT"/>
                </w:rPr>
                <w:t>DocumentDate</w:t>
              </w:r>
            </w:p>
          </w:sdtContent>
        </w:sdt>
        <w:p w:rsidRPr="009B64FD" w:rsidR="002F0999" w:rsidP="002F0999" w:rsidRDefault="00D61270" w14:paraId="722C315A" w14:textId="77777777">
          <w:pPr>
            <w:pStyle w:val="Subtitle"/>
            <w:rPr>
              <w:lang w:val="it-IT"/>
            </w:rPr>
          </w:pPr>
          <w:sdt>
            <w:sdtPr>
              <w:rPr>
                <w:lang w:val="it-IT"/>
              </w:rPr>
              <w:alias w:val="#Nav: /Header/Page_Lbl"/>
              <w:tag w:val="#Nav: Packt Sales - Order Conf./50115"/>
              <w:id w:val="413125616"/>
              <w:placeholder>
                <w:docPart w:val="CB5E2B847CFD4864B2988CC463AF0FC9"/>
              </w:placeholder>
              <w:dataBinding w:prefixMappings="xmlns:ns0='urn:microsoft-dynamics-nav/reports/Packt Sales - Order Conf./50115/'" w:xpath="/ns0:NavWordReportXmlPart[1]/ns0:Header[1]/ns0:Page_Lbl[1]" w:storeItemID="{085CC7F3-AB92-4822-A75B-2B48C4424312}"/>
              <w:text/>
            </w:sdtPr>
            <w:sdtEndPr/>
            <w:sdtContent>
              <w:r w:rsidRPr="009B64FD" w:rsidR="002F0999">
                <w:rPr>
                  <w:lang w:val="it-IT"/>
                </w:rPr>
                <w:t>Page_Lbl</w:t>
              </w:r>
            </w:sdtContent>
          </w:sdt>
          <w:r w:rsidRPr="009B64FD" w:rsidR="002F0999">
            <w:rPr>
              <w:lang w:val="it-IT"/>
            </w:rPr>
            <w:t xml:space="preserve">  </w:t>
          </w:r>
          <w:r w:rsidRPr="002F2688" w:rsidR="002F0999">
            <w:fldChar w:fldCharType="begin"/>
          </w:r>
          <w:r w:rsidRPr="009B64FD" w:rsidR="002F0999">
            <w:rPr>
              <w:lang w:val="it-IT"/>
            </w:rPr>
            <w:instrText xml:space="preserve"> PAGE  \* Arabic  \* MERGEFORMAT </w:instrText>
          </w:r>
          <w:r w:rsidRPr="002F2688" w:rsidR="002F0999">
            <w:fldChar w:fldCharType="separate"/>
          </w:r>
          <w:r w:rsidRPr="009B64FD" w:rsidR="002604C3">
            <w:rPr>
              <w:noProof/>
              <w:lang w:val="it-IT"/>
            </w:rPr>
            <w:t>2</w:t>
          </w:r>
          <w:r w:rsidRPr="002F2688" w:rsidR="002F0999">
            <w:fldChar w:fldCharType="end"/>
          </w:r>
          <w:r w:rsidRPr="009B64FD" w:rsidR="002F0999">
            <w:rPr>
              <w:lang w:val="it-IT"/>
            </w:rPr>
            <w:t xml:space="preserve"> / </w:t>
          </w:r>
          <w:r w:rsidR="007E7142">
            <w:rPr>
              <w:noProof/>
            </w:rPr>
            <w:fldChar w:fldCharType="begin"/>
          </w:r>
          <w:r w:rsidRPr="009B64FD" w:rsidR="007E7142">
            <w:rPr>
              <w:noProof/>
              <w:lang w:val="it-IT"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Pr="009B64FD" w:rsidR="002604C3">
            <w:rPr>
              <w:noProof/>
              <w:lang w:val="it-IT"/>
            </w:rPr>
            <w:t>2</w:t>
          </w:r>
          <w:r w:rsidR="007E7142">
            <w:rPr>
              <w:noProof/>
            </w:rPr>
            <w:fldChar w:fldCharType="end"/>
          </w:r>
        </w:p>
        <w:p w:rsidRPr="009B64FD" w:rsidR="00D6006D" w:rsidP="001D1CE2" w:rsidRDefault="00D6006D" w14:paraId="246E3D03" w14:textId="77777777">
          <w:pPr>
            <w:pStyle w:val="Header"/>
            <w:ind w:right="141"/>
            <w:rPr>
              <w:b/>
              <w:lang w:val="it-IT"/>
            </w:rPr>
          </w:pPr>
        </w:p>
      </w:tc>
      <w:tc>
        <w:tcPr>
          <w:tcW w:w="5098" w:type="dxa"/>
        </w:tcPr>
        <w:p w:rsidRPr="009B64FD"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  <w:lang w:val="it-IT"/>
            </w:rPr>
          </w:pPr>
        </w:p>
      </w:tc>
    </w:tr>
  </w:tbl>
  <w:p w:rsidRPr="009B64FD" w:rsidR="00D6006D" w:rsidP="00D6006D" w:rsidRDefault="00D6006D" w14:paraId="1DA2E41C" w14:textId="77777777">
    <w:pPr>
      <w:pStyle w:val="Header"/>
      <w:ind w:right="141"/>
      <w:rPr>
        <w:b/>
        <w:sz w:val="12"/>
        <w:szCs w:val="12"/>
        <w:lang w:val="it-IT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9B64FD" w:rsidR="002F2688" w:rsidP="002F2688" w:rsidRDefault="00D61270" w14:paraId="568AEA07" w14:textId="77777777">
          <w:pPr>
            <w:pStyle w:val="Title"/>
            <w:rPr>
              <w:lang w:val="it-IT"/>
            </w:rPr>
          </w:pPr>
          <w:sdt>
            <w:sdtPr>
              <w:rPr>
                <w:lang w:val="it-IT"/>
              </w:rPr>
              <w:alias w:val="#Nav: /Header/Invoice_Lbl"/>
              <w:tag w:val="#Nav: Packt Sales - Order Conf./50115"/>
              <w:id w:val="-1617909868"/>
              <w:placeholder>
                <w:docPart w:val="82EFD588785843B0B2A5770E7AE63814"/>
              </w:placeholder>
              <w:dataBinding w:prefixMappings="xmlns:ns0='urn:microsoft-dynamics-nav/reports/Packt Sales - Order Conf./50115/'" w:xpath="/ns0:NavWordReportXmlPart[1]/ns0:Header[1]/ns0:Invoice_Lbl[1]" w:storeItemID="{085CC7F3-AB92-4822-A75B-2B48C4424312}"/>
              <w:text/>
            </w:sdtPr>
            <w:sdtEndPr/>
            <w:sdtContent>
              <w:r w:rsidRPr="009B64FD" w:rsidR="002F2688">
                <w:rPr>
                  <w:lang w:val="it-IT"/>
                </w:rPr>
                <w:t>Invoice_Lbl</w:t>
              </w:r>
            </w:sdtContent>
          </w:sdt>
          <w:r w:rsidRPr="009B64FD" w:rsidR="002F2688">
            <w:rPr>
              <w:lang w:val="it-IT"/>
            </w:rPr>
            <w:t xml:space="preserve"> </w:t>
          </w:r>
          <w:sdt>
            <w:sdtPr>
              <w:rPr>
                <w:lang w:val="it-IT"/>
              </w:rPr>
              <w:alias w:val="#Nav: /Header/DocumentNo"/>
              <w:tag w:val="#Nav: Packt Sales - Order Conf./50115"/>
              <w:id w:val="-1661532074"/>
              <w:placeholder>
                <w:docPart w:val="82EFD588785843B0B2A5770E7AE63814"/>
              </w:placeholder>
              <w:dataBinding w:prefixMappings="xmlns:ns0='urn:microsoft-dynamics-nav/reports/Packt Sales - Order Conf./50115/'" w:xpath="/ns0:NavWordReportXmlPart[1]/ns0:Header[1]/ns0:DocumentNo[1]" w:storeItemID="{085CC7F3-AB92-4822-A75B-2B48C4424312}"/>
              <w:text/>
            </w:sdtPr>
            <w:sdtEndPr/>
            <w:sdtContent>
              <w:r w:rsidRPr="009B64FD" w:rsidR="002F2688">
                <w:rPr>
                  <w:lang w:val="it-IT"/>
                </w:rPr>
                <w:t>DocumentNo</w:t>
              </w:r>
            </w:sdtContent>
          </w:sdt>
        </w:p>
        <w:sdt>
          <w:sdtPr>
            <w:rPr>
              <w:lang w:val="it-IT"/>
            </w:rPr>
            <w:alias w:val="#Nav: /Header/DocumentDate"/>
            <w:tag w:val="#Nav: Packt Sales - Order Conf./50115"/>
            <w:id w:val="832561865"/>
            <w:placeholder>
              <w:docPart w:val="6A5FB52404BC4ADFB76132B84108800B"/>
            </w:placeholder>
            <w:dataBinding w:prefixMappings="xmlns:ns0='urn:microsoft-dynamics-nav/reports/Packt Sales - Order Conf./50115/'" w:xpath="/ns0:NavWordReportXmlPart[1]/ns0:Header[1]/ns0:DocumentDate[1]" w:storeItemID="{085CC7F3-AB92-4822-A75B-2B48C4424312}"/>
            <w:text/>
          </w:sdtPr>
          <w:sdtEndPr/>
          <w:sdtContent>
            <w:p w:rsidRPr="009B64FD" w:rsidR="002F2688" w:rsidP="002F2688" w:rsidRDefault="002F2688" w14:paraId="2A40F725" w14:textId="77777777">
              <w:pPr>
                <w:pStyle w:val="Subtitle"/>
                <w:rPr>
                  <w:lang w:val="it-IT"/>
                </w:rPr>
              </w:pPr>
              <w:r w:rsidRPr="009B64FD">
                <w:rPr>
                  <w:lang w:val="it-IT"/>
                </w:rPr>
                <w:t>DocumentDate</w:t>
              </w:r>
            </w:p>
          </w:sdtContent>
        </w:sdt>
        <w:p w:rsidRPr="009B64FD" w:rsidR="002F2688" w:rsidP="002F2688" w:rsidRDefault="00D61270" w14:paraId="19560FCD" w14:textId="77777777">
          <w:pPr>
            <w:pStyle w:val="Subtitle"/>
            <w:rPr>
              <w:lang w:val="it-IT"/>
            </w:rPr>
          </w:pPr>
          <w:sdt>
            <w:sdtPr>
              <w:rPr>
                <w:lang w:val="it-IT"/>
              </w:rPr>
              <w:alias w:val="#Nav: /Header/Page_Lbl"/>
              <w:tag w:val="#Nav: Packt Sales - Order Conf./50115"/>
              <w:id w:val="1447419442"/>
              <w:placeholder>
                <w:docPart w:val="82EFD588785843B0B2A5770E7AE63814"/>
              </w:placeholder>
              <w:dataBinding w:prefixMappings="xmlns:ns0='urn:microsoft-dynamics-nav/reports/Packt Sales - Order Conf./50115/'" w:xpath="/ns0:NavWordReportXmlPart[1]/ns0:Header[1]/ns0:Page_Lbl[1]" w:storeItemID="{085CC7F3-AB92-4822-A75B-2B48C4424312}"/>
              <w:text/>
            </w:sdtPr>
            <w:sdtEndPr/>
            <w:sdtContent>
              <w:r w:rsidRPr="009B64FD" w:rsidR="002F2688">
                <w:rPr>
                  <w:lang w:val="it-IT"/>
                </w:rPr>
                <w:t>Page_Lbl</w:t>
              </w:r>
            </w:sdtContent>
          </w:sdt>
          <w:r w:rsidRPr="009B64FD" w:rsidR="002F2688">
            <w:rPr>
              <w:lang w:val="it-IT"/>
            </w:rPr>
            <w:t xml:space="preserve">  </w:t>
          </w:r>
          <w:r w:rsidRPr="002F2688" w:rsidR="002F2688">
            <w:fldChar w:fldCharType="begin"/>
          </w:r>
          <w:r w:rsidRPr="009B64FD" w:rsidR="002F2688">
            <w:rPr>
              <w:lang w:val="it-IT"/>
            </w:rPr>
            <w:instrText xml:space="preserve"> PAGE  \* Arabic  \* MERGEFORMAT </w:instrText>
          </w:r>
          <w:r w:rsidRPr="002F2688" w:rsidR="002F2688">
            <w:fldChar w:fldCharType="separate"/>
          </w:r>
          <w:r w:rsidRPr="009B64FD" w:rsidR="00584E29">
            <w:rPr>
              <w:noProof/>
              <w:lang w:val="it-IT"/>
            </w:rPr>
            <w:t>1</w:t>
          </w:r>
          <w:r w:rsidRPr="002F2688" w:rsidR="002F2688">
            <w:fldChar w:fldCharType="end"/>
          </w:r>
          <w:r w:rsidRPr="009B64FD" w:rsidR="002F2688">
            <w:rPr>
              <w:lang w:val="it-IT"/>
            </w:rPr>
            <w:t xml:space="preserve"> / </w:t>
          </w:r>
          <w:r w:rsidR="0074597B">
            <w:rPr>
              <w:noProof/>
            </w:rPr>
            <w:fldChar w:fldCharType="begin"/>
          </w:r>
          <w:r w:rsidRPr="009B64FD" w:rsidR="0074597B">
            <w:rPr>
              <w:noProof/>
              <w:lang w:val="it-IT"/>
            </w:rPr>
            <w:instrText xml:space="preserve"> NUMPAGES  \* Arabic  \* MERGEFORMAT </w:instrText>
          </w:r>
          <w:r w:rsidR="0074597B">
            <w:rPr>
              <w:noProof/>
            </w:rPr>
            <w:fldChar w:fldCharType="separate"/>
          </w:r>
          <w:r w:rsidRPr="009B64FD" w:rsidR="00584E29">
            <w:rPr>
              <w:noProof/>
              <w:lang w:val="it-IT"/>
            </w:rPr>
            <w:t>1</w:t>
          </w:r>
          <w:r w:rsidR="0074597B">
            <w:rPr>
              <w:noProof/>
            </w:rPr>
            <w:fldChar w:fldCharType="end"/>
          </w:r>
        </w:p>
        <w:p w:rsidRPr="009B64FD" w:rsidR="002F2688" w:rsidP="002F2688" w:rsidRDefault="002F2688" w14:paraId="15A8D848" w14:textId="77777777">
          <w:pPr>
            <w:pStyle w:val="Header"/>
            <w:rPr>
              <w:lang w:val="it-IT"/>
            </w:rPr>
          </w:pPr>
        </w:p>
      </w:tc>
      <w:tc>
        <w:tcPr>
          <w:tcW w:w="5098" w:type="dxa"/>
        </w:tcPr>
        <w:sdt>
          <w:sdtPr>
            <w:alias w:val="#Nav: /Header/CompanyPicture"/>
            <w:tag w:val="#Nav: Packt Sales - Order Conf./50115"/>
            <w:id w:val="-283887918"/>
            <w:dataBinding w:prefixMappings="xmlns:ns0='urn:microsoft-dynamics-nav/reports/Packt Sales - Order Conf./50115/'" w:xpath="/ns0:NavWordReportXmlPart[1]/ns0:Header[1]/ns0:CompanyPicture[1]" w:storeItemID="{085CC7F3-AB92-4822-A75B-2B48C4424312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E29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4597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B64FD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61270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3920a89d9924e3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E08EB-DE8A-4C70-8CCF-1A0760785172}"/>
      </w:docPartPr>
      <w:docPartBody>
        <w:p w:rsidR="00000000" w:rsidRDefault="007F62B8">
          <w:r w:rsidRPr="00E47CF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20BCB"/>
    <w:rsid w:val="00580879"/>
    <w:rsid w:val="00747F0A"/>
    <w:rsid w:val="007F62B8"/>
    <w:rsid w:val="00901D68"/>
    <w:rsid w:val="00930259"/>
    <w:rsid w:val="00A97C90"/>
    <w:rsid w:val="00B56AF6"/>
    <w:rsid w:val="00C83015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62B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P a c k t   S a l e s   -   O r d e r   C o n f . / 5 0 1 1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C a t e g o r y _ P K T > C u s t o m e r C a t e g o r y _ P K T < / C u s t o m e r C a t e g o r y _ P K T >  
         < C u s t o m e r C a t e g o r y _ P K T _ L b l > C u s t o m e r C a t e g o r y _ P K T _ L b l < / C u s t o m e r C a t e g o r y _ P K T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7018E5-A0F3-4B25-8D39-7B33D54D5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2019-04-15T16:25:00Z</dcterms:created>
  <dcterms:modified xsi:type="dcterms:W3CDTF">2019-07-11T12:18:00Z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